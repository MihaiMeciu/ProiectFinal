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393" w:rsidRPr="00D047E9" w:rsidRDefault="00391A19">
      <w:pPr>
        <w:pStyle w:val="Title"/>
        <w:jc w:val="right"/>
        <w:rPr>
          <w:rFonts w:ascii="Times New Roman" w:hAnsi="Times New Roman"/>
        </w:rPr>
      </w:pPr>
      <w:r>
        <w:t>Car Renting Application</w:t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 xml:space="preserve">Version </w:t>
      </w:r>
      <w:r w:rsidR="00391A19">
        <w:rPr>
          <w:rFonts w:ascii="Times New Roman" w:hAnsi="Times New Roman"/>
          <w:sz w:val="28"/>
        </w:rPr>
        <w:t>0.1</w:t>
      </w:r>
    </w:p>
    <w:p w:rsidR="008C4393" w:rsidRPr="00D047E9" w:rsidRDefault="008C4393"/>
    <w:p w:rsidR="008C4393" w:rsidRPr="00D047E9" w:rsidRDefault="00570E86" w:rsidP="00D047E9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391A19">
            <w:pPr>
              <w:pStyle w:val="Tabletext"/>
            </w:pPr>
            <w:r>
              <w:t>17/mar/16</w:t>
            </w:r>
          </w:p>
        </w:tc>
        <w:tc>
          <w:tcPr>
            <w:tcW w:w="1152" w:type="dxa"/>
          </w:tcPr>
          <w:p w:rsidR="008C4393" w:rsidRPr="00D047E9" w:rsidRDefault="00391A19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8C4393" w:rsidRPr="00D047E9" w:rsidRDefault="00391A19">
            <w:pPr>
              <w:pStyle w:val="Tabletext"/>
            </w:pPr>
            <w:r>
              <w:t>begin</w:t>
            </w:r>
          </w:p>
        </w:tc>
        <w:tc>
          <w:tcPr>
            <w:tcW w:w="2304" w:type="dxa"/>
          </w:tcPr>
          <w:p w:rsidR="008C4393" w:rsidRPr="00D047E9" w:rsidRDefault="00391A19">
            <w:pPr>
              <w:pStyle w:val="Tabletext"/>
            </w:pPr>
            <w:proofErr w:type="spellStart"/>
            <w:r>
              <w:t>Meciu</w:t>
            </w:r>
            <w:proofErr w:type="spellEnd"/>
            <w:r>
              <w:t xml:space="preserve"> Mihai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0E1ABA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0E1ABA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0E1ABA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0E1ABA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r w:rsidR="00A73414">
        <w:lastRenderedPageBreak/>
        <w:fldChar w:fldCharType="begin"/>
      </w:r>
      <w:r w:rsidR="00A73414">
        <w:instrText xml:space="preserve">title  \* Mergeformat </w:instrText>
      </w:r>
      <w:r w:rsidR="00A73414"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 w:rsidR="00A73414"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:rsidR="008C4393" w:rsidRPr="00D047E9" w:rsidRDefault="008C4393" w:rsidP="00D047E9">
      <w:pPr>
        <w:pStyle w:val="InfoBlue"/>
      </w:pPr>
    </w:p>
    <w:p w:rsidR="008C4393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:rsidR="00EC6B2E" w:rsidRDefault="00EC6B2E" w:rsidP="00EC6B2E">
      <w:pPr>
        <w:ind w:left="720"/>
      </w:pPr>
      <w:r>
        <w:t xml:space="preserve">Use </w:t>
      </w:r>
      <w:r w:rsidR="008E719F">
        <w:t>Case 1</w:t>
      </w:r>
      <w:r>
        <w:t>: Rent a car;</w:t>
      </w:r>
    </w:p>
    <w:p w:rsidR="00EC6B2E" w:rsidRDefault="008E719F" w:rsidP="00EC6B2E">
      <w:pPr>
        <w:ind w:left="720"/>
      </w:pPr>
      <w:r>
        <w:t>Level</w:t>
      </w:r>
      <w:r w:rsidR="00EC6B2E">
        <w:t>: user-goal level;</w:t>
      </w:r>
    </w:p>
    <w:p w:rsidR="00EC6B2E" w:rsidRDefault="008E719F" w:rsidP="00EC6B2E">
      <w:pPr>
        <w:ind w:left="720"/>
      </w:pPr>
      <w:r>
        <w:t>Primary actor</w:t>
      </w:r>
      <w:r w:rsidR="00EC6B2E">
        <w:t>: the client;</w:t>
      </w:r>
    </w:p>
    <w:p w:rsidR="00EC6B2E" w:rsidRDefault="00EC6B2E" w:rsidP="00EC6B2E">
      <w:pPr>
        <w:ind w:left="720"/>
      </w:pPr>
      <w:r>
        <w:t>Main success scenario: the client logs in his/hers account, searches the desired car, rents the car, receives an email confirming the reservation</w:t>
      </w:r>
      <w:r w:rsidR="008E719F">
        <w:t>, the client arrives to the company garage, an employee prints out a contract, the client signs the contract and picks up the car</w:t>
      </w:r>
      <w:r>
        <w:t>;</w:t>
      </w:r>
    </w:p>
    <w:p w:rsidR="00EC6B2E" w:rsidRDefault="00EC6B2E" w:rsidP="00EC6B2E">
      <w:pPr>
        <w:ind w:left="720"/>
      </w:pPr>
      <w:r>
        <w:t>Extensions: the client does not has an account and is unable to use the service</w:t>
      </w:r>
      <w:r w:rsidR="008E719F">
        <w:t>; the client doesn’t show up to the garage and after a period of time his/hers reservation is canceled</w:t>
      </w:r>
      <w:r>
        <w:t>.</w:t>
      </w:r>
    </w:p>
    <w:p w:rsidR="00EC6B2E" w:rsidRDefault="00EC6B2E" w:rsidP="00EC6B2E">
      <w:pPr>
        <w:ind w:left="720"/>
      </w:pPr>
    </w:p>
    <w:p w:rsidR="00EC6B2E" w:rsidRDefault="008E719F" w:rsidP="00EC6B2E">
      <w:pPr>
        <w:ind w:left="720"/>
      </w:pPr>
      <w:r>
        <w:t>Use Case 2</w:t>
      </w:r>
      <w:r w:rsidR="00EC6B2E">
        <w:t>: Return a car;</w:t>
      </w:r>
    </w:p>
    <w:p w:rsidR="00EC6B2E" w:rsidRDefault="008E719F" w:rsidP="00EC6B2E">
      <w:pPr>
        <w:ind w:left="720"/>
      </w:pPr>
      <w:r>
        <w:t>Level</w:t>
      </w:r>
      <w:r w:rsidR="00EC6B2E">
        <w:t>: user-goal level;</w:t>
      </w:r>
    </w:p>
    <w:p w:rsidR="00EC6B2E" w:rsidRDefault="00EC6B2E" w:rsidP="00EC6B2E">
      <w:pPr>
        <w:ind w:left="720"/>
      </w:pPr>
      <w:r>
        <w:t>Primary actor: the client;</w:t>
      </w:r>
    </w:p>
    <w:p w:rsidR="00EC6B2E" w:rsidRDefault="008E719F" w:rsidP="00EC6B2E">
      <w:pPr>
        <w:ind w:left="720"/>
      </w:pPr>
      <w:r>
        <w:t>Main success scenario: the client returns to the garage with the car, an employee marks the car as returned and available;</w:t>
      </w:r>
    </w:p>
    <w:p w:rsidR="008E719F" w:rsidRDefault="008E719F" w:rsidP="00EC6B2E">
      <w:pPr>
        <w:ind w:left="720"/>
      </w:pPr>
      <w:r>
        <w:t>Extensions: if the car has suffered some accident the cars is not marked as available.</w:t>
      </w:r>
    </w:p>
    <w:p w:rsidR="008E719F" w:rsidRDefault="008E719F" w:rsidP="00EC6B2E">
      <w:pPr>
        <w:ind w:left="720"/>
      </w:pPr>
    </w:p>
    <w:p w:rsidR="008E719F" w:rsidRDefault="008E719F" w:rsidP="00EC6B2E">
      <w:pPr>
        <w:ind w:left="720"/>
      </w:pPr>
      <w:r>
        <w:t>Use Case 2: Add a car to the car pool;</w:t>
      </w:r>
    </w:p>
    <w:p w:rsidR="008E719F" w:rsidRDefault="008E719F" w:rsidP="00EC6B2E">
      <w:pPr>
        <w:ind w:left="720"/>
      </w:pPr>
      <w:r>
        <w:t>Level: sub-function;</w:t>
      </w:r>
    </w:p>
    <w:p w:rsidR="008E719F" w:rsidRDefault="008E719F" w:rsidP="00EC6B2E">
      <w:pPr>
        <w:ind w:left="720"/>
      </w:pPr>
      <w:r>
        <w:t>Primary actor: the garage administrator;</w:t>
      </w:r>
    </w:p>
    <w:p w:rsidR="008E719F" w:rsidRDefault="008E719F" w:rsidP="00EC6B2E">
      <w:pPr>
        <w:ind w:left="720"/>
      </w:pPr>
      <w:r>
        <w:t>Main success scenario: the garage administrator logs in his/hers account, fills the forms for the new car and the car is added to the list of available cars;</w:t>
      </w:r>
    </w:p>
    <w:p w:rsidR="007F2C89" w:rsidRDefault="008E719F" w:rsidP="00EC6B2E">
      <w:pPr>
        <w:ind w:left="720"/>
      </w:pPr>
      <w:r>
        <w:t>Extensions: the garage administrator doesn’t remember his/hers password in which case he/she must contact the system administrator.</w:t>
      </w:r>
    </w:p>
    <w:p w:rsidR="008E719F" w:rsidRPr="00EC6B2E" w:rsidRDefault="007F2C89" w:rsidP="007F2C89">
      <w:r>
        <w:br w:type="page"/>
      </w:r>
    </w:p>
    <w:p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:rsidR="008C4393" w:rsidRPr="00D047E9" w:rsidRDefault="007F2C89" w:rsidP="007F2C89">
      <w:pPr>
        <w:pStyle w:val="InfoBlue"/>
      </w:pPr>
      <w:bookmarkStart w:id="6" w:name="_GoBack"/>
      <w:bookmarkEnd w:id="6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461.25pt">
            <v:imagedata r:id="rId13" o:title="UseCaseDiagram1"/>
          </v:shape>
        </w:pict>
      </w:r>
    </w:p>
    <w:sectPr w:rsidR="008C4393" w:rsidRPr="00D047E9" w:rsidSect="008C4393">
      <w:headerReference w:type="default" r:id="rId14"/>
      <w:footerReference w:type="default" r:id="rId15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414" w:rsidRDefault="00A73414">
      <w:pPr>
        <w:spacing w:line="240" w:lineRule="auto"/>
      </w:pPr>
      <w:r>
        <w:separator/>
      </w:r>
    </w:p>
  </w:endnote>
  <w:endnote w:type="continuationSeparator" w:id="0">
    <w:p w:rsidR="00A73414" w:rsidRDefault="00A734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5A0" w:rsidRDefault="00CD05A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5A0" w:rsidRDefault="00CD05A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5A0" w:rsidRDefault="00CD05A0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391A19">
          <w:pPr>
            <w:jc w:val="center"/>
          </w:pPr>
          <w:proofErr w:type="spellStart"/>
          <w:r>
            <w:t>Meciu</w:t>
          </w:r>
          <w:proofErr w:type="spellEnd"/>
          <w:r>
            <w:t xml:space="preserve"> Mihai</w:t>
          </w:r>
          <w:r w:rsidR="00570E86">
            <w:t xml:space="preserve">, </w:t>
          </w:r>
          <w:r w:rsidR="0056530F">
            <w:fldChar w:fldCharType="begin"/>
          </w:r>
          <w:r w:rsidR="00570E86">
            <w:instrText xml:space="preserve"> DATE \@ "yyyy" </w:instrText>
          </w:r>
          <w:r w:rsidR="0056530F">
            <w:fldChar w:fldCharType="separate"/>
          </w:r>
          <w:r w:rsidR="00EC6B2E">
            <w:rPr>
              <w:noProof/>
            </w:rPr>
            <w:t>2016</w:t>
          </w:r>
          <w:r w:rsidR="0056530F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F2C89">
            <w:rPr>
              <w:rStyle w:val="PageNumber"/>
              <w:noProof/>
            </w:rPr>
            <w:t>5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414" w:rsidRDefault="00A73414">
      <w:pPr>
        <w:spacing w:line="240" w:lineRule="auto"/>
      </w:pPr>
      <w:r>
        <w:separator/>
      </w:r>
    </w:p>
  </w:footnote>
  <w:footnote w:type="continuationSeparator" w:id="0">
    <w:p w:rsidR="00A73414" w:rsidRDefault="00A734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5A0" w:rsidRDefault="00CD05A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Default="00A73414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proofErr w:type="spellStart"/>
    <w:r w:rsidR="00391A19">
      <w:rPr>
        <w:rFonts w:ascii="Arial" w:hAnsi="Arial"/>
        <w:b/>
        <w:sz w:val="36"/>
      </w:rPr>
      <w:t>Meciu</w:t>
    </w:r>
    <w:proofErr w:type="spellEnd"/>
    <w:r w:rsidR="00391A19">
      <w:rPr>
        <w:rFonts w:ascii="Arial" w:hAnsi="Arial"/>
        <w:b/>
        <w:sz w:val="36"/>
      </w:rPr>
      <w:t xml:space="preserve"> Mihai</w:t>
    </w:r>
    <w:r>
      <w:rPr>
        <w:rFonts w:ascii="Arial" w:hAnsi="Arial"/>
        <w:b/>
        <w:sz w:val="36"/>
      </w:rPr>
      <w:fldChar w:fldCharType="end"/>
    </w:r>
  </w:p>
  <w:p w:rsidR="0004741B" w:rsidRDefault="00A73414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391A19">
      <w:rPr>
        <w:rFonts w:ascii="Arial" w:hAnsi="Arial"/>
        <w:b/>
        <w:sz w:val="36"/>
      </w:rPr>
      <w:t>30238</w:t>
    </w:r>
    <w:r>
      <w:rPr>
        <w:rFonts w:ascii="Arial" w:hAnsi="Arial"/>
        <w:b/>
        <w:sz w:val="36"/>
      </w:rPr>
      <w:fldChar w:fldCharType="end"/>
    </w:r>
  </w:p>
  <w:p w:rsidR="008C4393" w:rsidRDefault="008C4393">
    <w:pPr>
      <w:pBdr>
        <w:bottom w:val="single" w:sz="6" w:space="1" w:color="auto"/>
      </w:pBdr>
      <w:jc w:val="right"/>
      <w:rPr>
        <w:sz w:val="24"/>
      </w:rPr>
    </w:pPr>
  </w:p>
  <w:p w:rsidR="008C4393" w:rsidRDefault="008C43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5A0" w:rsidRDefault="00CD05A0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391A19">
          <w:r>
            <w:t>Car Renting Application</w:t>
          </w:r>
        </w:p>
      </w:tc>
      <w:tc>
        <w:tcPr>
          <w:tcW w:w="3179" w:type="dxa"/>
        </w:tcPr>
        <w:p w:rsidR="008C4393" w:rsidRDefault="00391A19" w:rsidP="00391A1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0.1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 w:rsidP="00CD05A0">
          <w:r>
            <w:t xml:space="preserve">  Date:  </w:t>
          </w:r>
          <w:r w:rsidR="00CD05A0">
            <w:fldChar w:fldCharType="begin"/>
          </w:r>
          <w:r w:rsidR="00CD05A0">
            <w:instrText xml:space="preserve"> DATE \@ "d-MMM-yy" </w:instrText>
          </w:r>
          <w:r w:rsidR="00CD05A0">
            <w:fldChar w:fldCharType="separate"/>
          </w:r>
          <w:r w:rsidR="00EC6B2E">
            <w:rPr>
              <w:noProof/>
            </w:rPr>
            <w:t>17-Mar-16</w:t>
          </w:r>
          <w:r w:rsidR="00CD05A0">
            <w:fldChar w:fldCharType="end"/>
          </w:r>
        </w:p>
      </w:tc>
    </w:tr>
    <w:tr w:rsidR="008C4393">
      <w:tc>
        <w:tcPr>
          <w:tcW w:w="9558" w:type="dxa"/>
          <w:gridSpan w:val="2"/>
        </w:tcPr>
        <w:p w:rsidR="008C4393" w:rsidRDefault="00391A19">
          <w:r>
            <w:t>CRA UCM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0E1ABA"/>
    <w:rsid w:val="002D02EB"/>
    <w:rsid w:val="00391A19"/>
    <w:rsid w:val="004156A3"/>
    <w:rsid w:val="0056530F"/>
    <w:rsid w:val="00570E86"/>
    <w:rsid w:val="00664E4B"/>
    <w:rsid w:val="006C543D"/>
    <w:rsid w:val="007F2C89"/>
    <w:rsid w:val="008C4393"/>
    <w:rsid w:val="008E719F"/>
    <w:rsid w:val="0090593F"/>
    <w:rsid w:val="00A73414"/>
    <w:rsid w:val="00C709E3"/>
    <w:rsid w:val="00CD05A0"/>
    <w:rsid w:val="00D047E9"/>
    <w:rsid w:val="00D720D3"/>
    <w:rsid w:val="00EC6B2E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02BC3EB-167E-4B80-943A-B97D3AB76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25</TotalTime>
  <Pages>5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Devene</cp:lastModifiedBy>
  <cp:revision>7</cp:revision>
  <dcterms:created xsi:type="dcterms:W3CDTF">2010-02-24T09:14:00Z</dcterms:created>
  <dcterms:modified xsi:type="dcterms:W3CDTF">2016-03-17T16:59:00Z</dcterms:modified>
</cp:coreProperties>
</file>