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AD232E" w:rsidRDefault="00076CE3">
      <w:pPr>
        <w:pStyle w:val="Title"/>
        <w:jc w:val="right"/>
        <w:rPr>
          <w:rFonts w:ascii="Times New Roman" w:hAnsi="Times New Roman"/>
        </w:rPr>
      </w:pPr>
      <w:r>
        <w:t>Car Renting Application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 xml:space="preserve">Version </w:t>
      </w:r>
      <w:r w:rsidR="009B6988">
        <w:rPr>
          <w:rFonts w:ascii="Times New Roman" w:hAnsi="Times New Roman"/>
          <w:sz w:val="28"/>
        </w:rPr>
        <w:t>0.1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076CE3">
            <w:pPr>
              <w:pStyle w:val="Tabletext"/>
            </w:pPr>
            <w:r>
              <w:t>17/mar/16</w:t>
            </w:r>
          </w:p>
        </w:tc>
        <w:tc>
          <w:tcPr>
            <w:tcW w:w="1152" w:type="dxa"/>
          </w:tcPr>
          <w:p w:rsidR="0085257A" w:rsidRPr="00AD232E" w:rsidRDefault="00076CE3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85257A" w:rsidRPr="00AD232E" w:rsidRDefault="00076CE3">
            <w:pPr>
              <w:pStyle w:val="Tabletext"/>
            </w:pPr>
            <w:r>
              <w:t>begin</w:t>
            </w:r>
          </w:p>
        </w:tc>
        <w:tc>
          <w:tcPr>
            <w:tcW w:w="2304" w:type="dxa"/>
          </w:tcPr>
          <w:p w:rsidR="0085257A" w:rsidRPr="00AD232E" w:rsidRDefault="00076CE3">
            <w:pPr>
              <w:pStyle w:val="Tabletext"/>
            </w:pPr>
            <w:r>
              <w:t>Meciu Mihai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895527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895527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895527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895527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895527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85257A" w:rsidRPr="00895527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85257A" w:rsidRPr="00895527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895527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BB6" w:rsidRDefault="00942BB6">
      <w:pPr>
        <w:spacing w:line="240" w:lineRule="auto"/>
      </w:pPr>
      <w:r>
        <w:separator/>
      </w:r>
    </w:p>
  </w:endnote>
  <w:endnote w:type="continuationSeparator" w:id="0">
    <w:p w:rsidR="00942BB6" w:rsidRDefault="00942B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8C3" w:rsidRDefault="00AC18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8C3" w:rsidRDefault="00AC18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8C3" w:rsidRDefault="00AC18C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076CE3" w:rsidP="00076CE3">
          <w:pPr>
            <w:jc w:val="center"/>
          </w:pPr>
          <w:r>
            <w:t>Meciu Mihai</w:t>
          </w:r>
          <w:r w:rsidR="00AD439A">
            <w:t xml:space="preserve">, </w:t>
          </w:r>
          <w:r w:rsidR="00895527">
            <w:fldChar w:fldCharType="begin"/>
          </w:r>
          <w:r w:rsidR="00895527">
            <w:instrText xml:space="preserve"> DATE \@ "yyyy" </w:instrText>
          </w:r>
          <w:r w:rsidR="00895527">
            <w:fldChar w:fldCharType="separate"/>
          </w:r>
          <w:r w:rsidR="00AC18C3">
            <w:rPr>
              <w:noProof/>
            </w:rPr>
            <w:t>2016</w:t>
          </w:r>
          <w:r w:rsidR="00895527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C18C3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BB6" w:rsidRDefault="00942BB6">
      <w:pPr>
        <w:spacing w:line="240" w:lineRule="auto"/>
      </w:pPr>
      <w:r>
        <w:separator/>
      </w:r>
    </w:p>
  </w:footnote>
  <w:footnote w:type="continuationSeparator" w:id="0">
    <w:p w:rsidR="00942BB6" w:rsidRDefault="00942B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8C3" w:rsidRDefault="00AC18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895527">
    <w:pPr>
      <w:pBdr>
        <w:bottom w:val="single" w:sz="6" w:space="1" w:color="auto"/>
      </w:pBdr>
      <w:jc w:val="right"/>
    </w:pPr>
    <w:fldSimple w:instr=" DOCPROPERTY &quot;Company&quot;  \* MERGEFORMAT ">
      <w:r w:rsidR="00076CE3">
        <w:rPr>
          <w:rFonts w:ascii="Arial" w:hAnsi="Arial"/>
          <w:b/>
          <w:sz w:val="36"/>
        </w:rPr>
        <w:t>Meciu</w:t>
      </w:r>
      <w:r w:rsidR="00AD439A">
        <w:rPr>
          <w:rFonts w:ascii="Arial" w:hAnsi="Arial"/>
          <w:b/>
          <w:sz w:val="36"/>
        </w:rPr>
        <w:t xml:space="preserve"> </w:t>
      </w:r>
      <w:r w:rsidR="00076CE3">
        <w:rPr>
          <w:rFonts w:ascii="Arial" w:hAnsi="Arial"/>
          <w:b/>
          <w:sz w:val="36"/>
        </w:rPr>
        <w:t>Mihai</w:t>
      </w:r>
    </w:fldSimple>
  </w:p>
  <w:p w:rsidR="00AD439A" w:rsidRDefault="00942BB6" w:rsidP="00076CE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76CE3">
      <w:rPr>
        <w:rFonts w:ascii="Arial" w:hAnsi="Arial"/>
        <w:b/>
        <w:sz w:val="36"/>
      </w:rPr>
      <w:t>30238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8C3" w:rsidRDefault="00AC18C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076CE3">
          <w:r>
            <w:t>Car Renting Application</w:t>
          </w:r>
        </w:p>
      </w:tc>
      <w:tc>
        <w:tcPr>
          <w:tcW w:w="3179" w:type="dxa"/>
        </w:tcPr>
        <w:p w:rsidR="00AD439A" w:rsidRDefault="00AD439A" w:rsidP="00076CE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076CE3">
            <w:t>0.1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076CE3" w:rsidP="00AC18C3">
          <w:r>
            <w:t xml:space="preserve">  Date:  </w:t>
          </w:r>
          <w:r w:rsidR="00AC18C3">
            <w:fldChar w:fldCharType="begin"/>
          </w:r>
          <w:r w:rsidR="00AC18C3">
            <w:instrText xml:space="preserve"> DATE \@ "d-MMM-yy" </w:instrText>
          </w:r>
          <w:r w:rsidR="00AC18C3">
            <w:fldChar w:fldCharType="separate"/>
          </w:r>
          <w:r w:rsidR="00AC18C3">
            <w:rPr>
              <w:noProof/>
            </w:rPr>
            <w:t>17-Mar-16</w:t>
          </w:r>
          <w:r w:rsidR="00AC18C3">
            <w:fldChar w:fldCharType="end"/>
          </w:r>
          <w:bookmarkStart w:id="7" w:name="_GoBack"/>
          <w:bookmarkEnd w:id="7"/>
        </w:p>
      </w:tc>
    </w:tr>
    <w:tr w:rsidR="00AD439A">
      <w:tc>
        <w:tcPr>
          <w:tcW w:w="9558" w:type="dxa"/>
          <w:gridSpan w:val="2"/>
        </w:tcPr>
        <w:p w:rsidR="00AD439A" w:rsidRDefault="00076CE3">
          <w:r>
            <w:t>CRA</w:t>
          </w:r>
          <w:r w:rsidR="00D260ED">
            <w:t xml:space="preserve"> G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76CE3"/>
    <w:rsid w:val="001C7458"/>
    <w:rsid w:val="001D42BB"/>
    <w:rsid w:val="005A3207"/>
    <w:rsid w:val="00600853"/>
    <w:rsid w:val="007F349D"/>
    <w:rsid w:val="0085257A"/>
    <w:rsid w:val="00867633"/>
    <w:rsid w:val="00895527"/>
    <w:rsid w:val="008978F7"/>
    <w:rsid w:val="00942BB6"/>
    <w:rsid w:val="009B5BF2"/>
    <w:rsid w:val="009B6988"/>
    <w:rsid w:val="00A61FD4"/>
    <w:rsid w:val="00AC18C3"/>
    <w:rsid w:val="00AD232E"/>
    <w:rsid w:val="00AD439A"/>
    <w:rsid w:val="00B56935"/>
    <w:rsid w:val="00B944EA"/>
    <w:rsid w:val="00BE1B76"/>
    <w:rsid w:val="00C05F21"/>
    <w:rsid w:val="00C35D85"/>
    <w:rsid w:val="00CE5184"/>
    <w:rsid w:val="00D260ED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9E6E63C-F860-4972-93CA-F65A7B04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17</TotalTime>
  <Pages>4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Devene</cp:lastModifiedBy>
  <cp:revision>8</cp:revision>
  <cp:lastPrinted>2001-03-15T12:26:00Z</cp:lastPrinted>
  <dcterms:created xsi:type="dcterms:W3CDTF">2010-02-26T10:01:00Z</dcterms:created>
  <dcterms:modified xsi:type="dcterms:W3CDTF">2016-03-17T12:29:00Z</dcterms:modified>
</cp:coreProperties>
</file>